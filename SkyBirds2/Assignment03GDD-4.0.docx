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881870" w:rsidP="008818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sdmd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881870" w:rsidP="008818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81870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Sky Birds</w:t>
                    </w:r>
                    <w:r w:rsidR="00DA1EE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 2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1B3113" w:rsidP="0088187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A1EEC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03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5401F2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</w:t>
                </w:r>
                <w:r w:rsidR="00B45073">
                  <w:rPr>
                    <w:sz w:val="24"/>
                    <w:szCs w:val="24"/>
                  </w:rPr>
                  <w:t xml:space="preserve"> 4.0</w:t>
                </w:r>
                <w:r>
                  <w:rPr>
                    <w:sz w:val="24"/>
                    <w:szCs w:val="24"/>
                  </w:rPr>
                  <w:t xml:space="preserve"> 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C60AAE">
                  <w:t>2015 by SDMD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F27780" w:rsidP="00F2778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Selina-Dionne Mohini Daley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C60AAE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34688" behindDoc="0" locked="0" layoutInCell="1" allowOverlap="1" wp14:anchorId="42638AD3" wp14:editId="7FD1A25B">
                    <wp:simplePos x="0" y="0"/>
                    <wp:positionH relativeFrom="column">
                      <wp:posOffset>-161925</wp:posOffset>
                    </wp:positionH>
                    <wp:positionV relativeFrom="paragraph">
                      <wp:posOffset>-5856604</wp:posOffset>
                    </wp:positionV>
                    <wp:extent cx="6524625" cy="1295400"/>
                    <wp:effectExtent l="0" t="0" r="28575" b="1905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24625" cy="1295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C60AAE" w:rsidP="00C60AAE">
                                <w:pPr>
                                  <w:jc w:val="center"/>
                                </w:pPr>
                                <w:r w:rsidRPr="00C60AAE"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eastAsia="en-CA"/>
                                  </w:rPr>
                                  <w:drawing>
                                    <wp:inline distT="0" distB="0" distL="0" distR="0" wp14:anchorId="061ABA98" wp14:editId="4A75177C">
                                      <wp:extent cx="6496050" cy="1276350"/>
                                      <wp:effectExtent l="0" t="0" r="0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96050" cy="1276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C60AAE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638A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-12.75pt;margin-top:-461.15pt;width:513.75pt;height:10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">
                    <v:textbox>
                      <w:txbxContent>
                        <w:p w:rsidR="003E1D56" w:rsidRDefault="00C60AAE" w:rsidP="00C60AAE">
                          <w:pPr>
                            <w:jc w:val="center"/>
                          </w:pPr>
                          <w:r w:rsidRPr="00C60AAE">
                            <w:rPr>
                              <w:b/>
                              <w:noProof/>
                              <w:sz w:val="28"/>
                              <w:szCs w:val="28"/>
                              <w:lang w:eastAsia="en-CA"/>
                            </w:rPr>
                            <w:drawing>
                              <wp:inline distT="0" distB="0" distL="0" distR="0" wp14:anchorId="061ABA98" wp14:editId="4A75177C">
                                <wp:extent cx="6496050" cy="127635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96050" cy="1276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C60AAE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DA1EEC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</w:t>
                </w:r>
                <w:r w:rsidR="0044103F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</w:t>
                </w:r>
                <w:r w:rsidR="00C40AFD">
                  <w:rPr>
                    <w:sz w:val="24"/>
                    <w:szCs w:val="24"/>
                  </w:rPr>
                  <w:t>5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6D2709" w:rsidRDefault="006D2709" w:rsidP="006D2709">
      <w:pPr>
        <w:rPr>
          <w:sz w:val="24"/>
          <w:szCs w:val="24"/>
        </w:rPr>
      </w:pP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 xml:space="preserve">Version history…………………………………………………………………………………………………………………………. </w:t>
      </w:r>
      <w:r w:rsidR="0014357E">
        <w:rPr>
          <w:sz w:val="24"/>
          <w:szCs w:val="24"/>
        </w:rPr>
        <w:t>3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Game description…………………………………………</w:t>
      </w:r>
      <w:r w:rsidR="0014357E">
        <w:rPr>
          <w:sz w:val="24"/>
          <w:szCs w:val="24"/>
        </w:rPr>
        <w:t>……….……………………………………………………………….… 4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Controls………………………………………………………</w:t>
      </w:r>
      <w:r w:rsidR="0014357E">
        <w:rPr>
          <w:sz w:val="24"/>
          <w:szCs w:val="24"/>
        </w:rPr>
        <w:t>……………………………………………………………………………. 4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Interface sketch……………………………………………</w:t>
      </w:r>
      <w:r w:rsidR="0014357E">
        <w:rPr>
          <w:sz w:val="24"/>
          <w:szCs w:val="24"/>
        </w:rPr>
        <w:t>………………………………………………………………………….. 4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Screen description………………………………………</w:t>
      </w:r>
      <w:r w:rsidR="0014357E">
        <w:rPr>
          <w:sz w:val="24"/>
          <w:szCs w:val="24"/>
        </w:rPr>
        <w:t>……………………………………………………………………………. 5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Character……………………………………………………</w:t>
      </w:r>
      <w:r w:rsidR="0014357E">
        <w:rPr>
          <w:sz w:val="24"/>
          <w:szCs w:val="24"/>
        </w:rPr>
        <w:t>……………………………………………………………………………. 5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Enemies……………………………………………………</w:t>
      </w:r>
      <w:r w:rsidR="0014357E">
        <w:rPr>
          <w:sz w:val="24"/>
          <w:szCs w:val="24"/>
        </w:rPr>
        <w:t>……………………………………………………………………………… 6</w:t>
      </w:r>
    </w:p>
    <w:p w:rsidR="006D2709" w:rsidRPr="006D2709" w:rsidRDefault="006D2709" w:rsidP="006D2709">
      <w:pPr>
        <w:rPr>
          <w:sz w:val="24"/>
          <w:szCs w:val="24"/>
        </w:rPr>
      </w:pPr>
      <w:r w:rsidRPr="006D2709">
        <w:rPr>
          <w:sz w:val="24"/>
          <w:szCs w:val="24"/>
        </w:rPr>
        <w:t>Sound index…………………………………………………</w:t>
      </w:r>
      <w:r w:rsidR="00050B70">
        <w:rPr>
          <w:sz w:val="24"/>
          <w:szCs w:val="24"/>
        </w:rPr>
        <w:t>………………………………………………………………………….. 6</w:t>
      </w:r>
    </w:p>
    <w:p w:rsidR="009A4D42" w:rsidRDefault="006D2709" w:rsidP="006D2709">
      <w:pPr>
        <w:rPr>
          <w:b/>
          <w:sz w:val="24"/>
          <w:szCs w:val="24"/>
          <w:u w:val="single"/>
        </w:rPr>
      </w:pPr>
      <w:r w:rsidRPr="006D2709">
        <w:rPr>
          <w:sz w:val="24"/>
          <w:szCs w:val="24"/>
        </w:rPr>
        <w:t>Art/multimedia index…………………………………</w:t>
      </w:r>
      <w:r w:rsidR="0014357E">
        <w:rPr>
          <w:sz w:val="24"/>
          <w:szCs w:val="24"/>
        </w:rPr>
        <w:t>……………………………………</w:t>
      </w:r>
      <w:r w:rsidR="00050B70">
        <w:rPr>
          <w:sz w:val="24"/>
          <w:szCs w:val="24"/>
        </w:rPr>
        <w:t>………………………………………. 6</w:t>
      </w:r>
      <w:r w:rsidR="009A4D42">
        <w:rPr>
          <w:b/>
          <w:sz w:val="24"/>
          <w:szCs w:val="24"/>
          <w:u w:val="single"/>
        </w:rPr>
        <w:br w:type="page"/>
      </w:r>
    </w:p>
    <w:p w:rsidR="00F56775" w:rsidRPr="006D2709" w:rsidRDefault="009A4D42" w:rsidP="009A4D42">
      <w:pPr>
        <w:jc w:val="center"/>
        <w:rPr>
          <w:b/>
          <w:u w:val="single"/>
        </w:rPr>
      </w:pPr>
      <w:r w:rsidRPr="006D2709">
        <w:rPr>
          <w:b/>
          <w:u w:val="single"/>
        </w:rPr>
        <w:lastRenderedPageBreak/>
        <w:t>Version History</w:t>
      </w:r>
    </w:p>
    <w:p w:rsidR="009A4D42" w:rsidRDefault="00050B70" w:rsidP="006D2709">
      <w:pPr>
        <w:rPr>
          <w:sz w:val="24"/>
          <w:szCs w:val="24"/>
        </w:rPr>
      </w:pPr>
      <w:bookmarkStart w:id="0" w:name="_GoBack"/>
      <w:r>
        <w:rPr>
          <w:noProof/>
          <w:lang w:eastAsia="en-CA"/>
        </w:rPr>
        <w:drawing>
          <wp:inline distT="0" distB="0" distL="0" distR="0" wp14:anchorId="6CF0B426" wp14:editId="1A055DD1">
            <wp:extent cx="5433060" cy="37583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39310" cy="376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50B70" w:rsidRDefault="00050B70" w:rsidP="006D2709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B59B607" wp14:editId="3107CBA3">
            <wp:extent cx="4808220" cy="3669116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14314" cy="3673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B70" w:rsidRDefault="00050B70" w:rsidP="006D2709">
      <w:pPr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6F2387" w:rsidRPr="0063564C" w:rsidRDefault="006F2387" w:rsidP="006F2387">
      <w:pPr>
        <w:ind w:firstLine="720"/>
        <w:rPr>
          <w:b/>
        </w:rPr>
      </w:pPr>
      <w:r w:rsidRPr="0063564C">
        <w:rPr>
          <w:b/>
        </w:rPr>
        <w:t xml:space="preserve">Summary </w:t>
      </w:r>
    </w:p>
    <w:p w:rsidR="006F2387" w:rsidRPr="008E6B14" w:rsidRDefault="006F2387" w:rsidP="006F2387">
      <w:pPr>
        <w:ind w:left="1440"/>
      </w:pPr>
      <w:r>
        <w:t xml:space="preserve">The player controls an eagle and has to avoid being hit by the enemy characters flying towards them. The player is able to move in </w:t>
      </w:r>
      <w:r w:rsidR="00DA1EEC">
        <w:t>all directions</w:t>
      </w:r>
      <w:r>
        <w:t xml:space="preserve">. At the start </w:t>
      </w:r>
      <w:r w:rsidR="00DA1EEC">
        <w:t>of the game the player has five</w:t>
      </w:r>
      <w:r>
        <w:t xml:space="preserve"> lives and will lose on</w:t>
      </w:r>
      <w:r w:rsidR="00DA1EEC">
        <w:t>e</w:t>
      </w:r>
      <w:r>
        <w:t xml:space="preserve"> each time they are hit. Once the life counter reaches zero the game will end and the player has the option to play again.</w:t>
      </w:r>
    </w:p>
    <w:p w:rsidR="006F2387" w:rsidRPr="0063564C" w:rsidRDefault="006F2387" w:rsidP="006F2387">
      <w:pPr>
        <w:rPr>
          <w:b/>
        </w:rPr>
      </w:pPr>
      <w:r w:rsidRPr="008E6B14">
        <w:tab/>
      </w:r>
      <w:r w:rsidRPr="0063564C">
        <w:rPr>
          <w:b/>
        </w:rPr>
        <w:t>Gameplay</w:t>
      </w:r>
    </w:p>
    <w:p w:rsidR="006F2387" w:rsidRPr="008E6B14" w:rsidRDefault="006F2387" w:rsidP="006F2387">
      <w:pPr>
        <w:ind w:left="1440"/>
      </w:pPr>
      <w:r w:rsidRPr="008E6B14">
        <w:t xml:space="preserve">The goal of this game is to stay alive </w:t>
      </w:r>
      <w:r w:rsidR="00DA1EEC">
        <w:t>as long as you can while dodging</w:t>
      </w:r>
      <w:r w:rsidRPr="008E6B14">
        <w:t xml:space="preserve"> enemies to rack up points to get a high score.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4E1311" w:rsidRPr="008E6B14" w:rsidRDefault="004E1311" w:rsidP="004E1311">
      <w:pPr>
        <w:ind w:left="720" w:firstLine="720"/>
      </w:pPr>
      <w:r w:rsidRPr="008E6B14">
        <w:t>Player movement</w:t>
      </w:r>
    </w:p>
    <w:p w:rsidR="00DA1EEC" w:rsidRPr="008E6B14" w:rsidRDefault="00DA1EEC" w:rsidP="00DA1EEC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 xml:space="preserve">Move Up: </w:t>
      </w:r>
      <w:r>
        <w:t>Move the mouse up</w:t>
      </w:r>
    </w:p>
    <w:p w:rsidR="00DA1EEC" w:rsidRPr="008E6B14" w:rsidRDefault="00DA1EEC" w:rsidP="00DA1EEC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 xml:space="preserve">Move Down: </w:t>
      </w:r>
      <w:r>
        <w:t>Move the mouse down</w:t>
      </w:r>
    </w:p>
    <w:p w:rsidR="00DA1EEC" w:rsidRPr="008E6B14" w:rsidRDefault="00DA1EEC" w:rsidP="00DA1EEC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 xml:space="preserve">Move Left:  </w:t>
      </w:r>
      <w:r>
        <w:t>Move the mouse left</w:t>
      </w:r>
    </w:p>
    <w:p w:rsidR="00DA1EEC" w:rsidRPr="008E6B14" w:rsidRDefault="00DA1EEC" w:rsidP="00DA1EEC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 xml:space="preserve">Move Right: </w:t>
      </w:r>
      <w:r>
        <w:t>Move the mouse right</w:t>
      </w:r>
    </w:p>
    <w:p w:rsidR="00686D09" w:rsidRDefault="00686D09" w:rsidP="00686D09">
      <w:pPr>
        <w:rPr>
          <w:b/>
          <w:sz w:val="24"/>
          <w:szCs w:val="24"/>
        </w:rPr>
      </w:pPr>
    </w:p>
    <w:p w:rsidR="00DA1EEC" w:rsidRPr="008C6B2D" w:rsidRDefault="00DA1EEC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F2387" w:rsidTr="005A68BE">
        <w:tc>
          <w:tcPr>
            <w:tcW w:w="3192" w:type="dxa"/>
          </w:tcPr>
          <w:p w:rsidR="006F2387" w:rsidRDefault="006F2387" w:rsidP="005A68BE">
            <w:pPr>
              <w:jc w:val="center"/>
            </w:pPr>
            <w:r>
              <w:t>Start Screen</w:t>
            </w:r>
          </w:p>
        </w:tc>
        <w:tc>
          <w:tcPr>
            <w:tcW w:w="3192" w:type="dxa"/>
          </w:tcPr>
          <w:p w:rsidR="006F2387" w:rsidRDefault="006F2387" w:rsidP="005A68BE">
            <w:pPr>
              <w:jc w:val="center"/>
            </w:pPr>
            <w:r>
              <w:t>Game Play</w:t>
            </w:r>
          </w:p>
        </w:tc>
        <w:tc>
          <w:tcPr>
            <w:tcW w:w="3192" w:type="dxa"/>
          </w:tcPr>
          <w:p w:rsidR="006F2387" w:rsidRDefault="006F2387" w:rsidP="005A68BE">
            <w:pPr>
              <w:jc w:val="center"/>
            </w:pPr>
            <w:r>
              <w:t>Game over</w:t>
            </w:r>
          </w:p>
        </w:tc>
      </w:tr>
      <w:tr w:rsidR="006F2387" w:rsidTr="005A68BE">
        <w:tc>
          <w:tcPr>
            <w:tcW w:w="3192" w:type="dxa"/>
          </w:tcPr>
          <w:p w:rsidR="006F2387" w:rsidRDefault="006F2387" w:rsidP="005A68BE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7B9867" wp14:editId="339271E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64135</wp:posOffset>
                      </wp:positionV>
                      <wp:extent cx="1880235" cy="1069340"/>
                      <wp:effectExtent l="0" t="0" r="24765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0235" cy="10693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C64869" id="Rectangle 8" o:spid="_x0000_s1026" style="position:absolute;margin-left:-.05pt;margin-top:5.05pt;width:148.05pt;height:8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" fillcolor="#4f81bd [3204]" strokecolor="#243f60 [1604]" strokeweight="2pt"/>
                  </w:pict>
                </mc:Fallback>
              </mc:AlternateContent>
            </w:r>
          </w:p>
          <w:p w:rsidR="006F2387" w:rsidRDefault="006F2387" w:rsidP="005A68BE">
            <w:r w:rsidRPr="008C1EDD">
              <w:rPr>
                <w:b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4284D2A" wp14:editId="6924F81B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113030</wp:posOffset>
                      </wp:positionV>
                      <wp:extent cx="1613140" cy="619125"/>
                      <wp:effectExtent l="0" t="0" r="25400" b="2857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314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2387" w:rsidRDefault="006F2387" w:rsidP="006F2387">
                                  <w:pPr>
                                    <w:jc w:val="center"/>
                                  </w:pPr>
                                  <w:r>
                                    <w:t>Collision</w:t>
                                  </w:r>
                                </w:p>
                                <w:p w:rsidR="006F2387" w:rsidRDefault="00DA1EEC" w:rsidP="006F2387">
                                  <w:pPr>
                                    <w:jc w:val="center"/>
                                  </w:pPr>
                                  <w:r>
                                    <w:t>[</w:t>
                                  </w:r>
                                  <w:r w:rsidR="006F2387">
                                    <w:t>Start</w:t>
                                  </w:r>
                                  <w: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84D2A" id="Text Box 2" o:spid="_x0000_s1027" type="#_x0000_t202" style="position:absolute;margin-left:9.75pt;margin-top:8.9pt;width:127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">
                      <v:textbox>
                        <w:txbxContent>
                          <w:p w:rsidR="006F2387" w:rsidRDefault="006F2387" w:rsidP="006F2387">
                            <w:pPr>
                              <w:jc w:val="center"/>
                            </w:pPr>
                            <w:r>
                              <w:t>Collision</w:t>
                            </w:r>
                          </w:p>
                          <w:p w:rsidR="006F2387" w:rsidRDefault="00DA1EEC" w:rsidP="006F2387">
                            <w:pPr>
                              <w:jc w:val="center"/>
                            </w:pPr>
                            <w:r>
                              <w:t>[</w:t>
                            </w:r>
                            <w:r w:rsidR="006F2387">
                              <w:t>Start</w:t>
                            </w:r>
                            <w: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F2387" w:rsidRDefault="006F2387" w:rsidP="005A68BE"/>
          <w:p w:rsidR="006F2387" w:rsidRDefault="006F2387" w:rsidP="005A68BE"/>
          <w:p w:rsidR="006F2387" w:rsidRDefault="006F2387" w:rsidP="005A68BE"/>
          <w:p w:rsidR="006F2387" w:rsidRDefault="006F2387" w:rsidP="005A68BE"/>
          <w:p w:rsidR="006F2387" w:rsidRDefault="006F2387" w:rsidP="005A68BE"/>
        </w:tc>
        <w:tc>
          <w:tcPr>
            <w:tcW w:w="3192" w:type="dxa"/>
          </w:tcPr>
          <w:p w:rsidR="006F2387" w:rsidRDefault="006F2387" w:rsidP="005A68BE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A4F1852" wp14:editId="5764ECEF">
                      <wp:simplePos x="0" y="0"/>
                      <wp:positionH relativeFrom="column">
                        <wp:posOffset>86552</wp:posOffset>
                      </wp:positionH>
                      <wp:positionV relativeFrom="paragraph">
                        <wp:posOffset>807001</wp:posOffset>
                      </wp:positionV>
                      <wp:extent cx="1699404" cy="265310"/>
                      <wp:effectExtent l="0" t="0" r="15240" b="2095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404" cy="265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2387" w:rsidRDefault="00DA1EEC" w:rsidP="006F2387">
                                  <w:r>
                                    <w:t>Score: 0     Life: 5</w:t>
                                  </w:r>
                                  <w:r w:rsidR="006F2387">
                                    <w:t xml:space="preserve">    Time: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F1852" id="_x0000_s1028" type="#_x0000_t202" style="position:absolute;margin-left:6.8pt;margin-top:63.55pt;width:133.8pt;height:2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8iJg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">
                      <v:textbox>
                        <w:txbxContent>
                          <w:p w:rsidR="006F2387" w:rsidRDefault="00DA1EEC" w:rsidP="006F2387">
                            <w:r>
                              <w:t>Score: 0     Life: 5</w:t>
                            </w:r>
                            <w:r w:rsidR="006F2387">
                              <w:t xml:space="preserve">    Time: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E28349" wp14:editId="6DD36806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61259</wp:posOffset>
                      </wp:positionV>
                      <wp:extent cx="1880235" cy="1069340"/>
                      <wp:effectExtent l="0" t="0" r="24765" b="1651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0235" cy="10693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60B45F" id="Rectangle 9" o:spid="_x0000_s1026" style="position:absolute;margin-left:.4pt;margin-top:4.8pt;width:148.05pt;height:8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3192" w:type="dxa"/>
          </w:tcPr>
          <w:p w:rsidR="006F2387" w:rsidRDefault="006F2387" w:rsidP="005A68BE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24AAC95" wp14:editId="65CBBA73">
                      <wp:simplePos x="0" y="0"/>
                      <wp:positionH relativeFrom="column">
                        <wp:posOffset>203763</wp:posOffset>
                      </wp:positionH>
                      <wp:positionV relativeFrom="paragraph">
                        <wp:posOffset>277160</wp:posOffset>
                      </wp:positionV>
                      <wp:extent cx="1465880" cy="603250"/>
                      <wp:effectExtent l="0" t="0" r="2032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5880" cy="603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2387" w:rsidRDefault="006F2387" w:rsidP="006F2387">
                                  <w:pPr>
                                    <w:jc w:val="center"/>
                                  </w:pPr>
                                  <w:r>
                                    <w:t>Game Over</w:t>
                                  </w:r>
                                </w:p>
                                <w:p w:rsidR="006F2387" w:rsidRDefault="00DA1EEC" w:rsidP="006F2387">
                                  <w:pPr>
                                    <w:jc w:val="center"/>
                                  </w:pPr>
                                  <w:r>
                                    <w:t>[Restart]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AAC95" id="_x0000_s1029" type="#_x0000_t202" style="position:absolute;margin-left:16.05pt;margin-top:21.8pt;width:115.4pt;height:4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6FJwIAAE0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">
                      <v:textbox>
                        <w:txbxContent>
                          <w:p w:rsidR="006F2387" w:rsidRDefault="006F2387" w:rsidP="006F2387"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  <w:p w:rsidR="006F2387" w:rsidRDefault="00DA1EEC" w:rsidP="006F2387">
                            <w:pPr>
                              <w:jc w:val="center"/>
                            </w:pPr>
                            <w:r>
                              <w:t>[Restart]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BCC450" wp14:editId="0BC4188B">
                      <wp:simplePos x="0" y="0"/>
                      <wp:positionH relativeFrom="column">
                        <wp:posOffset>-11562</wp:posOffset>
                      </wp:positionH>
                      <wp:positionV relativeFrom="paragraph">
                        <wp:posOffset>61259</wp:posOffset>
                      </wp:positionV>
                      <wp:extent cx="1880235" cy="1069340"/>
                      <wp:effectExtent l="0" t="0" r="24765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0235" cy="10693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53A5B5" id="Rectangle 10" o:spid="_x0000_s1026" style="position:absolute;margin-left:-.9pt;margin-top:4.8pt;width:148.05pt;height:8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" fillcolor="#4f81bd [3204]" strokecolor="#243f60 [1604]" strokeweight="2pt"/>
                  </w:pict>
                </mc:Fallback>
              </mc:AlternateContent>
            </w:r>
          </w:p>
        </w:tc>
      </w:tr>
    </w:tbl>
    <w:p w:rsidR="00686D09" w:rsidRDefault="00686D09" w:rsidP="00686D09">
      <w:pPr>
        <w:rPr>
          <w:b/>
          <w:sz w:val="24"/>
          <w:szCs w:val="24"/>
        </w:rPr>
      </w:pPr>
    </w:p>
    <w:p w:rsidR="00DA1EEC" w:rsidRDefault="00DA1EEC" w:rsidP="00686D09">
      <w:pPr>
        <w:rPr>
          <w:b/>
          <w:sz w:val="24"/>
          <w:szCs w:val="24"/>
        </w:rPr>
      </w:pPr>
    </w:p>
    <w:p w:rsidR="00DA1EEC" w:rsidRDefault="00DA1EEC" w:rsidP="00686D09">
      <w:pPr>
        <w:rPr>
          <w:b/>
          <w:sz w:val="24"/>
          <w:szCs w:val="24"/>
        </w:rPr>
      </w:pPr>
    </w:p>
    <w:p w:rsidR="00DA1EEC" w:rsidRDefault="00DA1EEC" w:rsidP="00686D09">
      <w:pPr>
        <w:rPr>
          <w:b/>
          <w:sz w:val="24"/>
          <w:szCs w:val="24"/>
        </w:rPr>
      </w:pPr>
    </w:p>
    <w:p w:rsidR="00DA1EEC" w:rsidRPr="008C6B2D" w:rsidRDefault="00DA1EEC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6F2387" w:rsidRDefault="006F2387" w:rsidP="006F2387">
      <w:pPr>
        <w:rPr>
          <w:b/>
        </w:rPr>
      </w:pPr>
    </w:p>
    <w:p w:rsidR="006F2387" w:rsidRPr="0063564C" w:rsidRDefault="00050B70" w:rsidP="006F2387">
      <w:pPr>
        <w:rPr>
          <w:b/>
        </w:rPr>
      </w:pPr>
      <w:r>
        <w:rPr>
          <w:noProof/>
          <w:lang w:eastAsia="en-CA"/>
        </w:rPr>
        <w:drawing>
          <wp:anchor distT="0" distB="0" distL="114300" distR="114300" simplePos="0" relativeHeight="251669504" behindDoc="1" locked="0" layoutInCell="1" allowOverlap="1" wp14:anchorId="7F1009CC" wp14:editId="2554C7BB">
            <wp:simplePos x="0" y="0"/>
            <wp:positionH relativeFrom="column">
              <wp:posOffset>3208020</wp:posOffset>
            </wp:positionH>
            <wp:positionV relativeFrom="paragraph">
              <wp:posOffset>51435</wp:posOffset>
            </wp:positionV>
            <wp:extent cx="2971800" cy="14782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7180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387" w:rsidRPr="0063564C">
        <w:rPr>
          <w:b/>
        </w:rPr>
        <w:t>Screens</w:t>
      </w:r>
    </w:p>
    <w:p w:rsidR="006F2387" w:rsidRPr="008E6B14" w:rsidRDefault="006F2387" w:rsidP="006F2387">
      <w:r w:rsidRPr="008E6B14">
        <w:tab/>
      </w:r>
      <w:r w:rsidRPr="008E6B14">
        <w:tab/>
        <w:t>Start Game Screen</w:t>
      </w:r>
    </w:p>
    <w:p w:rsidR="006F2387" w:rsidRPr="008E6B14" w:rsidRDefault="006F2387" w:rsidP="006F2387">
      <w:pPr>
        <w:pStyle w:val="ListParagraph"/>
        <w:numPr>
          <w:ilvl w:val="0"/>
          <w:numId w:val="3"/>
        </w:numPr>
        <w:spacing w:after="160" w:line="259" w:lineRule="auto"/>
      </w:pPr>
      <w:r w:rsidRPr="008E6B14">
        <w:t>Start button</w:t>
      </w:r>
    </w:p>
    <w:p w:rsidR="006F2387" w:rsidRPr="008E6B14" w:rsidRDefault="006F2387" w:rsidP="006F2387">
      <w:pPr>
        <w:pStyle w:val="ListParagraph"/>
        <w:numPr>
          <w:ilvl w:val="0"/>
          <w:numId w:val="3"/>
        </w:numPr>
        <w:spacing w:after="160" w:line="259" w:lineRule="auto"/>
      </w:pPr>
      <w:r w:rsidRPr="008E6B14">
        <w:t>Logo</w:t>
      </w:r>
    </w:p>
    <w:p w:rsidR="006F2387" w:rsidRDefault="006F2387" w:rsidP="006F2387">
      <w:pPr>
        <w:pStyle w:val="ListParagraph"/>
        <w:numPr>
          <w:ilvl w:val="0"/>
          <w:numId w:val="3"/>
        </w:numPr>
        <w:spacing w:after="160" w:line="259" w:lineRule="auto"/>
      </w:pPr>
      <w:r w:rsidRPr="008E6B14">
        <w:t>Background image</w:t>
      </w:r>
    </w:p>
    <w:p w:rsidR="0068037F" w:rsidRPr="008E6B14" w:rsidRDefault="0068037F" w:rsidP="0068037F">
      <w:pPr>
        <w:pStyle w:val="ListParagraph"/>
        <w:spacing w:after="160" w:line="259" w:lineRule="auto"/>
        <w:ind w:left="2520"/>
      </w:pPr>
    </w:p>
    <w:p w:rsidR="006F2387" w:rsidRPr="008E6B14" w:rsidRDefault="00050B70" w:rsidP="006F2387">
      <w:r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 wp14:anchorId="79D91492" wp14:editId="17F7216C">
            <wp:simplePos x="0" y="0"/>
            <wp:positionH relativeFrom="column">
              <wp:posOffset>3209925</wp:posOffset>
            </wp:positionH>
            <wp:positionV relativeFrom="paragraph">
              <wp:posOffset>92075</wp:posOffset>
            </wp:positionV>
            <wp:extent cx="2969260" cy="1470660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926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387" w:rsidRPr="008E6B14">
        <w:tab/>
      </w:r>
      <w:r w:rsidR="006F2387" w:rsidRPr="008E6B14">
        <w:tab/>
        <w:t>Game Play Screen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Score</w:t>
      </w:r>
      <w:r w:rsidRPr="008E6B14">
        <w:rPr>
          <w:noProof/>
          <w:lang w:eastAsia="en-CA"/>
        </w:rPr>
        <w:t xml:space="preserve"> 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Life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Player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Enemies</w:t>
      </w:r>
    </w:p>
    <w:p w:rsidR="006F2387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Power ups</w:t>
      </w:r>
    </w:p>
    <w:p w:rsidR="0068037F" w:rsidRPr="008E6B14" w:rsidRDefault="0068037F" w:rsidP="0068037F">
      <w:pPr>
        <w:pStyle w:val="ListParagraph"/>
        <w:spacing w:after="160" w:line="259" w:lineRule="auto"/>
        <w:ind w:left="2520"/>
      </w:pPr>
    </w:p>
    <w:p w:rsidR="006F2387" w:rsidRPr="008E6B14" w:rsidRDefault="00050B70" w:rsidP="006F2387">
      <w:pPr>
        <w:ind w:left="1440"/>
      </w:pPr>
      <w:r>
        <w:rPr>
          <w:noProof/>
          <w:lang w:eastAsia="en-CA"/>
        </w:rPr>
        <w:drawing>
          <wp:anchor distT="0" distB="0" distL="114300" distR="114300" simplePos="0" relativeHeight="251666432" behindDoc="1" locked="0" layoutInCell="1" allowOverlap="1" wp14:anchorId="6F06370C" wp14:editId="5C7AB966">
            <wp:simplePos x="0" y="0"/>
            <wp:positionH relativeFrom="column">
              <wp:posOffset>3231515</wp:posOffset>
            </wp:positionH>
            <wp:positionV relativeFrom="paragraph">
              <wp:posOffset>80010</wp:posOffset>
            </wp:positionV>
            <wp:extent cx="2940216" cy="14630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0216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FED" w:rsidRPr="008E6B14">
        <w:t>Game Over</w:t>
      </w:r>
      <w:r w:rsidR="006F2387" w:rsidRPr="008E6B14">
        <w:t xml:space="preserve"> Screen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Game over</w:t>
      </w:r>
      <w:r w:rsidRPr="008E6B14">
        <w:rPr>
          <w:noProof/>
          <w:lang w:eastAsia="en-CA"/>
        </w:rPr>
        <w:t xml:space="preserve"> 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Restart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Score</w:t>
      </w:r>
    </w:p>
    <w:p w:rsidR="006F2387" w:rsidRPr="008E6B14" w:rsidRDefault="006F2387" w:rsidP="006F2387"/>
    <w:p w:rsidR="006F2387" w:rsidRPr="008E6B14" w:rsidRDefault="006F2387" w:rsidP="006F2387"/>
    <w:p w:rsidR="00686D09" w:rsidRPr="008C6B2D" w:rsidRDefault="00686D09" w:rsidP="00686D09">
      <w:pPr>
        <w:rPr>
          <w:b/>
          <w:sz w:val="24"/>
          <w:szCs w:val="24"/>
        </w:rPr>
      </w:pPr>
    </w:p>
    <w:p w:rsidR="00D50A1D" w:rsidRPr="00D50A1D" w:rsidRDefault="009F6693" w:rsidP="00D50A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D50A1D" w:rsidRPr="008E6B14" w:rsidRDefault="00050B70" w:rsidP="00D50A1D">
      <w:r w:rsidRPr="008E6B14"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2BA7EEC8" wp14:editId="64803D41">
            <wp:simplePos x="0" y="0"/>
            <wp:positionH relativeFrom="column">
              <wp:posOffset>-144780</wp:posOffset>
            </wp:positionH>
            <wp:positionV relativeFrom="paragraph">
              <wp:posOffset>67310</wp:posOffset>
            </wp:positionV>
            <wp:extent cx="1257300" cy="855142"/>
            <wp:effectExtent l="0" t="0" r="0" b="0"/>
            <wp:wrapNone/>
            <wp:docPr id="4" name="Picture 4" descr="C:\Users\Selina2.Selina-HP\AppData\Local\Microsoft\Windows\INetCache\Content.Word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elina2.Selina-HP\AppData\Local\Microsoft\Windows\INetCache\Content.Word\a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A1D" w:rsidRPr="008E6B14">
        <w:tab/>
      </w:r>
      <w:r w:rsidR="00D50A1D" w:rsidRPr="008E6B14">
        <w:tab/>
        <w:t>Player</w:t>
      </w:r>
    </w:p>
    <w:p w:rsidR="00D50A1D" w:rsidRDefault="00D50A1D" w:rsidP="00DA1EEC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Flying: Is able to move</w:t>
      </w:r>
      <w:r w:rsidR="00DA1EEC">
        <w:t xml:space="preserve"> in any</w:t>
      </w:r>
      <w:r w:rsidRPr="008E6B14">
        <w:t xml:space="preserve"> directions</w:t>
      </w:r>
    </w:p>
    <w:p w:rsidR="00D50A1D" w:rsidRDefault="00D50A1D" w:rsidP="00D50A1D">
      <w:pPr>
        <w:pStyle w:val="ListParagraph"/>
        <w:spacing w:after="160" w:line="259" w:lineRule="auto"/>
        <w:ind w:left="2520"/>
      </w:pPr>
    </w:p>
    <w:p w:rsidR="00D50A1D" w:rsidRDefault="00D50A1D" w:rsidP="00D50A1D">
      <w:pPr>
        <w:pStyle w:val="ListParagraph"/>
        <w:ind w:left="2520"/>
      </w:pPr>
    </w:p>
    <w:p w:rsidR="00686D09" w:rsidRDefault="00686D09" w:rsidP="00686D09">
      <w:pPr>
        <w:rPr>
          <w:b/>
          <w:sz w:val="24"/>
          <w:szCs w:val="24"/>
        </w:rPr>
      </w:pPr>
    </w:p>
    <w:p w:rsidR="00DA1EEC" w:rsidRDefault="00DA1EEC" w:rsidP="00686D09">
      <w:pPr>
        <w:rPr>
          <w:b/>
          <w:sz w:val="24"/>
          <w:szCs w:val="24"/>
        </w:rPr>
      </w:pPr>
    </w:p>
    <w:p w:rsidR="00DA1EEC" w:rsidRDefault="00DA1EEC" w:rsidP="00686D09">
      <w:pPr>
        <w:rPr>
          <w:b/>
          <w:sz w:val="24"/>
          <w:szCs w:val="24"/>
        </w:rPr>
      </w:pPr>
    </w:p>
    <w:p w:rsidR="0068037F" w:rsidRPr="008C6B2D" w:rsidRDefault="0068037F" w:rsidP="00686D09">
      <w:pPr>
        <w:rPr>
          <w:b/>
          <w:sz w:val="24"/>
          <w:szCs w:val="24"/>
        </w:rPr>
      </w:pPr>
    </w:p>
    <w:p w:rsidR="006F2387" w:rsidRPr="006F2387" w:rsidRDefault="00050B70" w:rsidP="006F238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42880" behindDoc="1" locked="0" layoutInCell="1" allowOverlap="1" wp14:anchorId="4FCE074A" wp14:editId="2DFA7774">
            <wp:simplePos x="0" y="0"/>
            <wp:positionH relativeFrom="column">
              <wp:posOffset>-426720</wp:posOffset>
            </wp:positionH>
            <wp:positionV relativeFrom="paragraph">
              <wp:posOffset>327073</wp:posOffset>
            </wp:positionV>
            <wp:extent cx="1074420" cy="810571"/>
            <wp:effectExtent l="0" t="0" r="0" b="0"/>
            <wp:wrapNone/>
            <wp:docPr id="18" name="Picture 1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810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693" w:rsidRPr="008C6B2D">
        <w:rPr>
          <w:b/>
          <w:sz w:val="24"/>
          <w:szCs w:val="24"/>
        </w:rPr>
        <w:t>Enemies</w:t>
      </w:r>
    </w:p>
    <w:p w:rsidR="006F2387" w:rsidRPr="008E6B14" w:rsidRDefault="006F2387" w:rsidP="006F2387">
      <w:pPr>
        <w:ind w:left="720"/>
      </w:pPr>
      <w:r w:rsidRPr="008E6B14">
        <w:tab/>
        <w:t>Enemy 1 (Alien)</w:t>
      </w:r>
    </w:p>
    <w:p w:rsidR="006F2387" w:rsidRPr="008E6B14" w:rsidRDefault="006F2387" w:rsidP="00DA1EEC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Flying: Flies in a linear motion towards the left side of the screen</w:t>
      </w:r>
    </w:p>
    <w:p w:rsidR="006F2387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 xml:space="preserve">Points: </w:t>
      </w:r>
      <w:r w:rsidR="00DA1EEC">
        <w:t>Dodge</w:t>
      </w:r>
      <w:r w:rsidRPr="008E6B14">
        <w:t xml:space="preserve"> this enemy to earn 10 points</w:t>
      </w:r>
    </w:p>
    <w:p w:rsidR="00050B70" w:rsidRPr="008E6B14" w:rsidRDefault="00050B70" w:rsidP="00050B70">
      <w:pPr>
        <w:pStyle w:val="ListParagraph"/>
        <w:spacing w:after="160" w:line="259" w:lineRule="auto"/>
        <w:ind w:left="2520"/>
      </w:pPr>
    </w:p>
    <w:p w:rsidR="006F2387" w:rsidRPr="008E6B14" w:rsidRDefault="006F2387" w:rsidP="006F2387">
      <w:pPr>
        <w:ind w:left="1440"/>
      </w:pPr>
      <w:r w:rsidRPr="008E6B14">
        <w:rPr>
          <w:noProof/>
          <w:lang w:eastAsia="en-CA"/>
        </w:rPr>
        <w:drawing>
          <wp:anchor distT="0" distB="0" distL="114300" distR="114300" simplePos="0" relativeHeight="251644928" behindDoc="1" locked="0" layoutInCell="1" allowOverlap="1" wp14:anchorId="7CC5613F" wp14:editId="3B30B25C">
            <wp:simplePos x="0" y="0"/>
            <wp:positionH relativeFrom="column">
              <wp:posOffset>-426720</wp:posOffset>
            </wp:positionH>
            <wp:positionV relativeFrom="paragraph">
              <wp:posOffset>130175</wp:posOffset>
            </wp:positionV>
            <wp:extent cx="1013460" cy="894059"/>
            <wp:effectExtent l="0" t="0" r="0" b="0"/>
            <wp:wrapNone/>
            <wp:docPr id="2" name="Picture 2" descr="C:\Users\Selina2.Selina-HP\AppData\Local\Microsoft\Windows\INetCache\Content.Word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lina2.Selina-HP\AppData\Local\Microsoft\Windows\INetCache\Content.Word\a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228" cy="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B14">
        <w:t>Enemy</w:t>
      </w:r>
      <w:r>
        <w:t xml:space="preserve"> </w:t>
      </w:r>
      <w:r w:rsidRPr="008E6B14">
        <w:t>2 (The Dark)</w:t>
      </w:r>
    </w:p>
    <w:p w:rsidR="006F2387" w:rsidRPr="008E6B14" w:rsidRDefault="006F2387" w:rsidP="00DA1EEC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Flying: Flies in a sinusoidal motion towards the left side of the screen</w:t>
      </w:r>
    </w:p>
    <w:p w:rsidR="00DA1EEC" w:rsidRDefault="006F2387" w:rsidP="00DA1EEC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 xml:space="preserve">Points: </w:t>
      </w:r>
      <w:r w:rsidR="00DA1EEC">
        <w:t>Dodge</w:t>
      </w:r>
      <w:r w:rsidRPr="008E6B14">
        <w:t xml:space="preserve"> this enemy to earn 20 points</w:t>
      </w:r>
    </w:p>
    <w:p w:rsidR="00DA1EEC" w:rsidRDefault="00DA1EEC" w:rsidP="00DA1EEC">
      <w:pPr>
        <w:pStyle w:val="ListParagraph"/>
        <w:spacing w:after="160" w:line="259" w:lineRule="auto"/>
        <w:ind w:left="2520"/>
      </w:pPr>
    </w:p>
    <w:p w:rsidR="006F2387" w:rsidRPr="008E6B14" w:rsidRDefault="006F2387" w:rsidP="00DA1EEC">
      <w:pPr>
        <w:spacing w:after="160" w:line="259" w:lineRule="auto"/>
        <w:ind w:left="720" w:firstLine="720"/>
      </w:pPr>
      <w:r>
        <w:rPr>
          <w:noProof/>
          <w:lang w:eastAsia="en-CA"/>
        </w:rPr>
        <w:drawing>
          <wp:anchor distT="0" distB="0" distL="114300" distR="114300" simplePos="0" relativeHeight="251655168" behindDoc="1" locked="0" layoutInCell="1" allowOverlap="1" wp14:anchorId="563752A8" wp14:editId="236ACBB4">
            <wp:simplePos x="0" y="0"/>
            <wp:positionH relativeFrom="column">
              <wp:posOffset>-243840</wp:posOffset>
            </wp:positionH>
            <wp:positionV relativeFrom="paragraph">
              <wp:posOffset>205105</wp:posOffset>
            </wp:positionV>
            <wp:extent cx="830580" cy="1180500"/>
            <wp:effectExtent l="0" t="0" r="0" b="0"/>
            <wp:wrapNone/>
            <wp:docPr id="13" name="Picture 13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08" cy="1181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B14">
        <w:t>Enemy</w:t>
      </w:r>
      <w:r>
        <w:t xml:space="preserve"> </w:t>
      </w:r>
      <w:r w:rsidRPr="008E6B14">
        <w:t>4 (Bomb)</w:t>
      </w:r>
    </w:p>
    <w:p w:rsidR="006F2387" w:rsidRPr="008E6B14" w:rsidRDefault="006F2387" w:rsidP="00DA1EEC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Flying: Flies at an accelerated pace in a linear motion towards the left side of the screen</w:t>
      </w:r>
    </w:p>
    <w:p w:rsidR="006F2387" w:rsidRPr="008E6B14" w:rsidRDefault="006F2387" w:rsidP="006F2387">
      <w:pPr>
        <w:pStyle w:val="ListParagraph"/>
        <w:numPr>
          <w:ilvl w:val="0"/>
          <w:numId w:val="2"/>
        </w:numPr>
        <w:spacing w:after="160" w:line="259" w:lineRule="auto"/>
      </w:pPr>
      <w:r w:rsidRPr="008E6B14">
        <w:t>P</w:t>
      </w:r>
      <w:r w:rsidR="00DA1EEC">
        <w:t>oints: Dodge this enemy to earn 25</w:t>
      </w:r>
      <w:r w:rsidRPr="008E6B14">
        <w:t xml:space="preserve"> points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686D09" w:rsidP="00686D09">
      <w:pPr>
        <w:rPr>
          <w:b/>
          <w:sz w:val="24"/>
          <w:szCs w:val="24"/>
        </w:rPr>
      </w:pPr>
    </w:p>
    <w:p w:rsidR="00050B70" w:rsidRPr="008C6B2D" w:rsidRDefault="00050B70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4E1311" w:rsidRPr="004E1311" w:rsidRDefault="004E1311" w:rsidP="004E1311">
      <w:pPr>
        <w:spacing w:after="0" w:line="240" w:lineRule="auto"/>
        <w:rPr>
          <w:b/>
          <w:sz w:val="24"/>
          <w:szCs w:val="24"/>
        </w:rPr>
      </w:pPr>
    </w:p>
    <w:p w:rsidR="004E1311" w:rsidRDefault="004E1311" w:rsidP="0068037F">
      <w:pPr>
        <w:ind w:left="720" w:firstLine="720"/>
        <w:rPr>
          <w:rFonts w:cs="Courier New"/>
        </w:rPr>
      </w:pPr>
      <w:r w:rsidRPr="008E6B14">
        <w:rPr>
          <w:rFonts w:cs="Courier New"/>
        </w:rPr>
        <w:t>Explosion</w:t>
      </w:r>
      <w:r w:rsidR="0068037F">
        <w:rPr>
          <w:rFonts w:cs="Courier New"/>
        </w:rPr>
        <w:t xml:space="preserve">: </w:t>
      </w:r>
      <w:hyperlink r:id="rId22" w:history="1">
        <w:r w:rsidRPr="00182F64">
          <w:rPr>
            <w:rStyle w:val="Hyperlink"/>
            <w:rFonts w:cs="Courier New"/>
          </w:rPr>
          <w:t>www.shockwave-sound.com/sound-effects/explosion_sounds.html</w:t>
        </w:r>
      </w:hyperlink>
    </w:p>
    <w:p w:rsidR="004E1311" w:rsidRPr="006518BB" w:rsidRDefault="004E1311" w:rsidP="0068037F">
      <w:pPr>
        <w:ind w:left="720" w:firstLine="720"/>
        <w:rPr>
          <w:rFonts w:cs="Courier New"/>
        </w:rPr>
      </w:pPr>
      <w:r>
        <w:rPr>
          <w:rFonts w:cs="Courier New"/>
        </w:rPr>
        <w:t>Main g</w:t>
      </w:r>
      <w:r w:rsidRPr="008E6B14">
        <w:rPr>
          <w:rFonts w:cs="Courier New"/>
        </w:rPr>
        <w:t>ame music</w:t>
      </w:r>
      <w:r w:rsidR="0068037F">
        <w:rPr>
          <w:rFonts w:cs="Courier New"/>
        </w:rPr>
        <w:t xml:space="preserve">: </w:t>
      </w:r>
      <w:hyperlink r:id="rId23" w:history="1">
        <w:r w:rsidRPr="006518BB">
          <w:rPr>
            <w:rStyle w:val="Hyperlink"/>
            <w:rFonts w:cs="Courier New"/>
          </w:rPr>
          <w:t>http://www.playonloop.com/2015-music-loops/starry-night</w:t>
        </w:r>
      </w:hyperlink>
    </w:p>
    <w:p w:rsidR="004E1311" w:rsidRPr="00432389" w:rsidRDefault="004E1311" w:rsidP="0068037F">
      <w:pPr>
        <w:rPr>
          <w:rFonts w:cs="Courier New"/>
        </w:rPr>
      </w:pPr>
      <w:r w:rsidRPr="008E6B14">
        <w:rPr>
          <w:rFonts w:cs="Courier New"/>
        </w:rPr>
        <w:tab/>
      </w:r>
      <w:r w:rsidRPr="008E6B14">
        <w:rPr>
          <w:rFonts w:cs="Courier New"/>
        </w:rPr>
        <w:tab/>
        <w:t>Main menu/ game over music</w:t>
      </w:r>
      <w:r w:rsidR="0068037F">
        <w:rPr>
          <w:rFonts w:cs="Courier New"/>
        </w:rPr>
        <w:t xml:space="preserve">: </w:t>
      </w:r>
      <w:hyperlink r:id="rId24" w:history="1">
        <w:r w:rsidRPr="00182F64">
          <w:rPr>
            <w:rStyle w:val="Hyperlink"/>
            <w:rFonts w:cs="Courier New"/>
          </w:rPr>
          <w:t>http://www.orangefreesounds.com/8-bit-music/</w:t>
        </w:r>
      </w:hyperlink>
    </w:p>
    <w:p w:rsidR="004E1311" w:rsidRDefault="004E1311" w:rsidP="0068037F">
      <w:pPr>
        <w:rPr>
          <w:rFonts w:cs="Courier New"/>
        </w:rPr>
      </w:pPr>
      <w:r w:rsidRPr="008E6B14">
        <w:rPr>
          <w:rFonts w:cs="Courier New"/>
        </w:rPr>
        <w:tab/>
      </w:r>
      <w:r w:rsidRPr="008E6B14">
        <w:rPr>
          <w:rFonts w:cs="Courier New"/>
        </w:rPr>
        <w:tab/>
        <w:t>Item sound</w:t>
      </w:r>
      <w:r w:rsidR="0068037F">
        <w:rPr>
          <w:rFonts w:cs="Courier New"/>
        </w:rPr>
        <w:t xml:space="preserve"> : </w:t>
      </w:r>
      <w:hyperlink r:id="rId25" w:history="1">
        <w:r w:rsidRPr="00182F64">
          <w:rPr>
            <w:rStyle w:val="Hyperlink"/>
            <w:rFonts w:cs="Courier New"/>
          </w:rPr>
          <w:t>http://opengameart.org/content/10-8bit-coin-sounds</w:t>
        </w:r>
      </w:hyperlink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4E1311" w:rsidRPr="008E6B14" w:rsidRDefault="004E1311" w:rsidP="004E1311">
      <w:pPr>
        <w:ind w:left="720" w:firstLine="720"/>
        <w:rPr>
          <w:rFonts w:eastAsia="Microsoft YaHei Light" w:cs="Adobe Arabic"/>
        </w:rPr>
      </w:pPr>
      <w:r w:rsidRPr="008E6B14">
        <w:rPr>
          <w:rFonts w:eastAsia="Microsoft YaHei Light" w:cs="Adobe Arabic"/>
        </w:rPr>
        <w:t>All game graphics</w:t>
      </w:r>
    </w:p>
    <w:p w:rsidR="004E1311" w:rsidRPr="007F1E21" w:rsidRDefault="004E1311" w:rsidP="004E1311">
      <w:pPr>
        <w:pStyle w:val="ListParagraph"/>
        <w:numPr>
          <w:ilvl w:val="0"/>
          <w:numId w:val="2"/>
        </w:numPr>
        <w:spacing w:after="160" w:line="259" w:lineRule="auto"/>
        <w:rPr>
          <w:rFonts w:cs="Courier New"/>
        </w:rPr>
      </w:pPr>
      <w:r w:rsidRPr="008E6B14">
        <w:rPr>
          <w:rFonts w:cs="Courier New"/>
        </w:rPr>
        <w:t xml:space="preserve">http://graphicriver.net/item/sky-birds-game-assets/7127737?ref=telyva </w:t>
      </w:r>
    </w:p>
    <w:p w:rsidR="004E1311" w:rsidRPr="00672193" w:rsidRDefault="004E1311" w:rsidP="004E1311">
      <w:pPr>
        <w:pStyle w:val="ListParagraph"/>
        <w:numPr>
          <w:ilvl w:val="0"/>
          <w:numId w:val="2"/>
        </w:numPr>
        <w:spacing w:after="160" w:line="259" w:lineRule="auto"/>
        <w:rPr>
          <w:rFonts w:cs="Courier New"/>
        </w:rPr>
      </w:pPr>
      <w:r w:rsidRPr="008E6B14">
        <w:rPr>
          <w:rFonts w:cs="Courier New"/>
        </w:rPr>
        <w:t>http://graphicriver.net/user/bevouliin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5C2F0F" w:rsidRPr="002E76AA" w:rsidRDefault="005C2F0F" w:rsidP="002E76AA">
      <w:pPr>
        <w:rPr>
          <w:i/>
          <w:sz w:val="24"/>
          <w:szCs w:val="24"/>
        </w:rPr>
      </w:pPr>
    </w:p>
    <w:sectPr w:rsidR="005C2F0F" w:rsidRPr="002E76AA" w:rsidSect="008E601F">
      <w:headerReference w:type="even" r:id="rId26"/>
      <w:headerReference w:type="default" r:id="rId27"/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113" w:rsidRDefault="001B3113" w:rsidP="00C152DC">
      <w:pPr>
        <w:spacing w:after="0" w:line="240" w:lineRule="auto"/>
      </w:pPr>
      <w:r>
        <w:separator/>
      </w:r>
    </w:p>
  </w:endnote>
  <w:endnote w:type="continuationSeparator" w:id="0">
    <w:p w:rsidR="001B3113" w:rsidRDefault="001B3113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680C4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4</w:t>
    </w:r>
    <w:r w:rsidR="00AA765B" w:rsidRPr="00AA765B">
      <w:rPr>
        <w:rFonts w:asciiTheme="majorHAnsi" w:hAnsiTheme="majorHAnsi"/>
        <w:b/>
      </w:rPr>
      <w:t>.</w:t>
    </w:r>
    <w:r>
      <w:rPr>
        <w:rFonts w:asciiTheme="majorHAnsi" w:hAnsiTheme="majorHAnsi"/>
        <w:b/>
      </w:rPr>
      <w:t>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50B70" w:rsidRPr="00050B70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1B311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50B70" w:rsidRPr="00050B7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113" w:rsidRDefault="001B3113" w:rsidP="00C152DC">
      <w:pPr>
        <w:spacing w:after="0" w:line="240" w:lineRule="auto"/>
      </w:pPr>
      <w:r>
        <w:separator/>
      </w:r>
    </w:p>
  </w:footnote>
  <w:footnote w:type="continuationSeparator" w:id="0">
    <w:p w:rsidR="001B3113" w:rsidRDefault="001B3113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A1EEC">
                <w:rPr>
                  <w:b/>
                  <w:bCs/>
                  <w:caps/>
                  <w:sz w:val="24"/>
                  <w:szCs w:val="24"/>
                </w:rPr>
                <w:t>Sky Birds 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3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DA1EEC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25,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3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DA1EEC" w:rsidP="00DA1EEC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</w:rPr>
                <w:t>March</w:t>
              </w:r>
              <w:r w:rsidR="0044103F">
                <w:rPr>
                  <w:color w:val="FFFFFF" w:themeColor="background1"/>
                  <w:lang w:val="en-US"/>
                </w:rPr>
                <w:t xml:space="preserve"> </w:t>
              </w:r>
              <w:r>
                <w:rPr>
                  <w:color w:val="FFFFFF" w:themeColor="background1"/>
                  <w:lang w:val="en-US"/>
                </w:rPr>
                <w:t>2</w:t>
              </w:r>
              <w:r w:rsidR="0044103F">
                <w:rPr>
                  <w:color w:val="FFFFFF" w:themeColor="background1"/>
                  <w:lang w:val="en-US"/>
                </w:rPr>
                <w:t>5, 201</w:t>
              </w:r>
              <w:r>
                <w:rPr>
                  <w:color w:val="FFFFFF" w:themeColor="background1"/>
                  <w:lang w:val="en-US"/>
                </w:rPr>
                <w:t>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A1EEC">
                <w:rPr>
                  <w:b/>
                  <w:bCs/>
                  <w:caps/>
                  <w:sz w:val="24"/>
                  <w:szCs w:val="24"/>
                </w:rPr>
                <w:t>Sky Birds 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F089E"/>
    <w:multiLevelType w:val="hybridMultilevel"/>
    <w:tmpl w:val="B19A01A0"/>
    <w:lvl w:ilvl="0" w:tplc="0B9E09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F9B0878"/>
    <w:multiLevelType w:val="hybridMultilevel"/>
    <w:tmpl w:val="FD4A9EEC"/>
    <w:lvl w:ilvl="0" w:tplc="5E401A22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50B70"/>
    <w:rsid w:val="00080D8D"/>
    <w:rsid w:val="0014357E"/>
    <w:rsid w:val="001B3113"/>
    <w:rsid w:val="00292559"/>
    <w:rsid w:val="002E0B7F"/>
    <w:rsid w:val="002E76AA"/>
    <w:rsid w:val="00341B51"/>
    <w:rsid w:val="00342A01"/>
    <w:rsid w:val="003E1D34"/>
    <w:rsid w:val="003E1D56"/>
    <w:rsid w:val="00420F46"/>
    <w:rsid w:val="0044103F"/>
    <w:rsid w:val="004E1311"/>
    <w:rsid w:val="0052734F"/>
    <w:rsid w:val="005401F2"/>
    <w:rsid w:val="005B6863"/>
    <w:rsid w:val="005C2F0F"/>
    <w:rsid w:val="00632BBD"/>
    <w:rsid w:val="0068037F"/>
    <w:rsid w:val="00680C43"/>
    <w:rsid w:val="00686D09"/>
    <w:rsid w:val="00691022"/>
    <w:rsid w:val="006D2709"/>
    <w:rsid w:val="006F2387"/>
    <w:rsid w:val="00744BAC"/>
    <w:rsid w:val="007D2A8E"/>
    <w:rsid w:val="00881870"/>
    <w:rsid w:val="0088441C"/>
    <w:rsid w:val="008C6B2D"/>
    <w:rsid w:val="008E601F"/>
    <w:rsid w:val="008F3C94"/>
    <w:rsid w:val="00953C99"/>
    <w:rsid w:val="00996533"/>
    <w:rsid w:val="009A4D42"/>
    <w:rsid w:val="009F6693"/>
    <w:rsid w:val="00A05FED"/>
    <w:rsid w:val="00AA765B"/>
    <w:rsid w:val="00AD223E"/>
    <w:rsid w:val="00AF33E5"/>
    <w:rsid w:val="00B45073"/>
    <w:rsid w:val="00BF4089"/>
    <w:rsid w:val="00C152DC"/>
    <w:rsid w:val="00C30843"/>
    <w:rsid w:val="00C40AFD"/>
    <w:rsid w:val="00C60AAE"/>
    <w:rsid w:val="00D23B64"/>
    <w:rsid w:val="00D50A1D"/>
    <w:rsid w:val="00D668E0"/>
    <w:rsid w:val="00D82416"/>
    <w:rsid w:val="00DA1EEC"/>
    <w:rsid w:val="00EB6F93"/>
    <w:rsid w:val="00F27780"/>
    <w:rsid w:val="00F35C9E"/>
    <w:rsid w:val="00F362D0"/>
    <w:rsid w:val="00FA4F58"/>
    <w:rsid w:val="00FA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6B657"/>
  <w15:docId w15:val="{7FBB891D-0EC4-4FC6-84D2-3F26A083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4E131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F238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5" Type="http://schemas.openxmlformats.org/officeDocument/2006/relationships/hyperlink" Target="http://opengameart.org/content/10-8bit-coin-sound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www.orangefreesounds.com/8-bit-music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://www.playonloop.com/2015-music-loops/starry-night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://www.shockwave-sound.com/sound-effects/explosion_sounds.html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2016-03-25T00:00:00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DF84B25-8F07-4E9A-A0D7-3F5AE4546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210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Sky Birds</vt:lpstr>
    </vt:vector>
  </TitlesOfParts>
  <Company>sdmd games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 Birds 2</dc:title>
  <dc:subject>Assignment 03</dc:subject>
  <dc:creator>Selina-Dionne Mohini Daley</dc:creator>
  <cp:lastModifiedBy>Selina Daley</cp:lastModifiedBy>
  <cp:revision>31</cp:revision>
  <dcterms:created xsi:type="dcterms:W3CDTF">2011-07-15T01:03:00Z</dcterms:created>
  <dcterms:modified xsi:type="dcterms:W3CDTF">2016-04-20T03:44:00Z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